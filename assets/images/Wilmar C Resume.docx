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color w:val="auto"/>
        </w:rPr>
        <w:alias w:val="Author"/>
        <w:tag w:val=""/>
        <w:id w:val="1246310863"/>
        <w:placeholder>
          <w:docPart w:val="B9507F3293CC4B888756D93DE858840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37645" w:rsidRPr="000F3A03" w:rsidRDefault="00695FFC">
          <w:pPr>
            <w:pStyle w:val="Title"/>
            <w:rPr>
              <w:rFonts w:ascii="Times New Roman" w:hAnsi="Times New Roman" w:cs="Times New Roman"/>
              <w:color w:val="auto"/>
            </w:rPr>
          </w:pPr>
          <w:r w:rsidRPr="000F3A03">
            <w:rPr>
              <w:rFonts w:ascii="Times New Roman" w:hAnsi="Times New Roman" w:cs="Times New Roman"/>
              <w:color w:val="auto"/>
            </w:rPr>
            <w:t>Wilmar C. Celestin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607EF4" w:rsidRPr="000F3A03" w:rsidTr="003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7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7EF4" w:rsidRPr="000F3A03" w:rsidTr="00337645">
        <w:tc>
          <w:tcPr>
            <w:tcW w:w="913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  <w:sz w:val="44"/>
                <w:szCs w:val="44"/>
              </w:rPr>
            </w:pPr>
          </w:p>
        </w:tc>
        <w:tc>
          <w:tcPr>
            <w:tcW w:w="4087" w:type="pct"/>
          </w:tcPr>
          <w:p w:rsidR="00337645" w:rsidRPr="000F3A03" w:rsidRDefault="00695FFC" w:rsidP="00695FFC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13580 Old Dock Road. Orlando, FL 32828</w:t>
            </w:r>
            <w:r w:rsidR="00E10A9F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| </w:t>
            </w: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407-674-7013</w:t>
            </w:r>
            <w:r w:rsidR="001D5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(Home phone) 321-355-1652(Cell phone)</w:t>
            </w:r>
            <w:r w:rsidR="00E10A9F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| </w:t>
            </w: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ccelestin44@gmail.com</w:t>
            </w:r>
          </w:p>
        </w:tc>
      </w:tr>
    </w:tbl>
    <w:p w:rsidR="00337645" w:rsidRPr="000F3A03" w:rsidRDefault="00E10A9F">
      <w:pPr>
        <w:pStyle w:val="SectionHeading"/>
        <w:rPr>
          <w:rFonts w:ascii="Times New Roman" w:hAnsi="Times New Roman" w:cs="Times New Roman"/>
          <w:color w:val="auto"/>
          <w:sz w:val="36"/>
          <w:szCs w:val="36"/>
        </w:rPr>
      </w:pPr>
      <w:r w:rsidRPr="000F3A03">
        <w:rPr>
          <w:rFonts w:ascii="Times New Roman" w:hAnsi="Times New Roman" w:cs="Times New Roman"/>
          <w:color w:val="auto"/>
          <w:sz w:val="36"/>
          <w:szCs w:val="36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607EF4" w:rsidRPr="000F3A03" w:rsidTr="003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7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7EF4" w:rsidRPr="000F3A03" w:rsidTr="00337645">
        <w:tc>
          <w:tcPr>
            <w:tcW w:w="913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  <w:tc>
          <w:tcPr>
            <w:tcW w:w="4087" w:type="pct"/>
          </w:tcPr>
          <w:p w:rsidR="00337645" w:rsidRPr="000F3A03" w:rsidRDefault="00E10A9F" w:rsidP="00E10A9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 am a very hard worker, respectfully, responsible, and dependable. I take pride in be</w:t>
            </w:r>
            <w:r w:rsidR="00FE21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</w:t>
            </w: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 productive worker. I enjoy working with other and I am easy to get along with.</w:t>
            </w:r>
            <w:r w:rsidR="00794AA5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 am CPR certified and I also took HIPAA </w:t>
            </w:r>
            <w:r w:rsidR="000F3A03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course.</w:t>
            </w:r>
          </w:p>
        </w:tc>
      </w:tr>
    </w:tbl>
    <w:p w:rsidR="00337645" w:rsidRPr="000F3A03" w:rsidRDefault="00E10A9F">
      <w:pPr>
        <w:pStyle w:val="SectionHeading"/>
        <w:rPr>
          <w:rFonts w:ascii="Times New Roman" w:hAnsi="Times New Roman" w:cs="Times New Roman"/>
          <w:color w:val="auto"/>
          <w:sz w:val="36"/>
          <w:szCs w:val="36"/>
        </w:rPr>
      </w:pPr>
      <w:r w:rsidRPr="000F3A03">
        <w:rPr>
          <w:rFonts w:ascii="Times New Roman" w:hAnsi="Times New Roman" w:cs="Times New Roman"/>
          <w:color w:val="auto"/>
          <w:sz w:val="36"/>
          <w:szCs w:val="36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07EF4" w:rsidRPr="000F3A03" w:rsidTr="003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7" w:type="pct"/>
          </w:tcPr>
          <w:p w:rsidR="00337645" w:rsidRPr="000F3A03" w:rsidRDefault="0033764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7EF4" w:rsidRPr="000F3A03" w:rsidTr="00337645">
        <w:tc>
          <w:tcPr>
            <w:tcW w:w="913" w:type="pct"/>
          </w:tcPr>
          <w:p w:rsidR="00794AA5" w:rsidRPr="000F3A03" w:rsidRDefault="00794AA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087" w:type="pct"/>
          </w:tcPr>
          <w:p w:rsidR="00337645" w:rsidRPr="000F3A03" w:rsidRDefault="00E10A9F">
            <w:pPr>
              <w:pStyle w:val="Subsection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Languages</w:t>
            </w:r>
          </w:p>
          <w:p w:rsidR="00337645" w:rsidRPr="000F3A03" w:rsidRDefault="001D5F16" w:rsidP="00607EF4">
            <w:pPr>
              <w:pStyle w:val="ListBullet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 w:rsidR="00427993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peak English and creole.</w:t>
            </w:r>
          </w:p>
        </w:tc>
      </w:tr>
      <w:sdt>
        <w:sdtPr>
          <w:rPr>
            <w:rFonts w:ascii="Times New Roman" w:hAnsi="Times New Roman" w:cs="Times New Roman"/>
            <w:color w:val="auto"/>
            <w:sz w:val="24"/>
            <w:szCs w:val="24"/>
            <w:highlight w:val="yellow"/>
          </w:rPr>
          <w:id w:val="1857463929"/>
        </w:sdtPr>
        <w:sdtEndPr/>
        <w:sdtConten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id w:val="2011181661"/>
            </w:sdtPr>
            <w:sdtEndPr/>
            <w:sdtContent>
              <w:tr w:rsidR="00607EF4" w:rsidRPr="000F3A03" w:rsidTr="00337645">
                <w:tc>
                  <w:tcPr>
                    <w:tcW w:w="913" w:type="pct"/>
                  </w:tcPr>
                  <w:p w:rsidR="00337645" w:rsidRPr="00D00B6B" w:rsidRDefault="00337645">
                    <w:p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</w:pPr>
                  </w:p>
                </w:tc>
                <w:tc>
                  <w:tcPr>
                    <w:tcW w:w="4087" w:type="pct"/>
                  </w:tcPr>
                  <w:p w:rsidR="00337645" w:rsidRPr="00D00B6B" w:rsidRDefault="00E10A9F">
                    <w:pPr>
                      <w:pStyle w:val="Subsection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Software</w:t>
                    </w:r>
                  </w:p>
                  <w:p w:rsidR="00E10A9F" w:rsidRPr="00D00B6B" w:rsidRDefault="00E10A9F" w:rsidP="00607EF4">
                    <w:pPr>
                      <w:pStyle w:val="ListBullet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Type 55 words per minute</w:t>
                    </w:r>
                  </w:p>
                  <w:p w:rsidR="00422136" w:rsidRPr="00D00B6B" w:rsidRDefault="007F35AF" w:rsidP="00607EF4">
                    <w:pPr>
                      <w:pStyle w:val="ListBullet"/>
                      <w:numPr>
                        <w:ilvl w:val="0"/>
                        <w:numId w:val="8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Well versed in </w:t>
                    </w:r>
                    <w:proofErr w:type="spellStart"/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RecWare</w:t>
                    </w:r>
                    <w:proofErr w:type="spellEnd"/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="001D5F16" w:rsidRP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  <w:t xml:space="preserve">Windows OS, </w:t>
                    </w:r>
                    <w:r w:rsidR="00E10A9F" w:rsidRP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  <w:t xml:space="preserve">Microsoft </w:t>
                    </w:r>
                    <w:r w:rsidR="00FE213A" w:rsidRP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  <w:t xml:space="preserve">Outlook, </w:t>
                    </w:r>
                    <w:r w:rsidR="008078D5" w:rsidRP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  <w:t>Word, Excel, and PowerPoint</w:t>
                    </w:r>
                    <w:r w:rsid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.</w:t>
                    </w:r>
                    <w:r w:rsidR="008078D5"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</w:t>
                    </w:r>
                  </w:p>
                  <w:p w:rsidR="00422136" w:rsidRPr="00D00B6B" w:rsidRDefault="00422136" w:rsidP="0042213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Youth Ministry</w:t>
                    </w:r>
                    <w:r w:rsid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(First Haitian Baptist Church of Orlando)</w:t>
                    </w:r>
                  </w:p>
                  <w:p w:rsidR="001D5F16" w:rsidRPr="001D5F16" w:rsidRDefault="00422136" w:rsidP="001D5F16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Liaison/c</w:t>
                    </w:r>
                    <w:r w:rsidR="001D5F16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ounselor (January 2015 – December 2015</w:t>
                    </w: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)</w:t>
                    </w:r>
                  </w:p>
                  <w:p w:rsidR="001D5F16" w:rsidRPr="00D00B6B" w:rsidRDefault="001D5F16" w:rsidP="00422136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Vice President (January 2016 - Present)</w:t>
                    </w:r>
                  </w:p>
                  <w:p w:rsidR="00422136" w:rsidRPr="00D00B6B" w:rsidRDefault="00422136" w:rsidP="0042213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Falcons Basketball Youth Camp (East River HS)</w:t>
                    </w:r>
                  </w:p>
                  <w:p w:rsidR="00FE213A" w:rsidRPr="00D00B6B" w:rsidRDefault="00422136" w:rsidP="00422136">
                    <w:pPr>
                      <w:pStyle w:val="ListBullet"/>
                      <w:numPr>
                        <w:ilvl w:val="0"/>
                        <w:numId w:val="16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Helped basketball instructors with demonstrating drills</w:t>
                    </w:r>
                    <w:r w:rsidR="00F35CE2"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to the kids and giving the kids a fun time.</w:t>
                    </w:r>
                    <w:r w:rsidRPr="00D00B6B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</w:t>
                    </w:r>
                  </w:p>
                  <w:p w:rsidR="00337645" w:rsidRPr="00D00B6B" w:rsidRDefault="00337645" w:rsidP="00FE213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  <w:highlight w:val="yellow"/>
                      </w:rPr>
                    </w:pPr>
                  </w:p>
                </w:tc>
              </w:tr>
            </w:sdtContent>
          </w:sdt>
        </w:sdtContent>
      </w:sdt>
    </w:tbl>
    <w:p w:rsidR="00337645" w:rsidRPr="000F3A03" w:rsidRDefault="00E10A9F">
      <w:pPr>
        <w:pStyle w:val="SectionHeading"/>
        <w:rPr>
          <w:rFonts w:ascii="Times New Roman" w:hAnsi="Times New Roman" w:cs="Times New Roman"/>
          <w:color w:val="auto"/>
          <w:sz w:val="36"/>
          <w:szCs w:val="36"/>
        </w:rPr>
      </w:pPr>
      <w:r w:rsidRPr="000F3A03">
        <w:rPr>
          <w:rFonts w:ascii="Times New Roman" w:hAnsi="Times New Roman" w:cs="Times New Roman"/>
          <w:color w:val="auto"/>
          <w:sz w:val="36"/>
          <w:szCs w:val="36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607EF4" w:rsidRPr="000F3A03" w:rsidTr="003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37645" w:rsidRPr="000F3A03" w:rsidRDefault="00337645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7" w:type="pct"/>
          </w:tcPr>
          <w:p w:rsidR="00337645" w:rsidRPr="000F3A03" w:rsidRDefault="00337645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7EF4" w:rsidRPr="000F3A03" w:rsidTr="00337645">
        <w:tc>
          <w:tcPr>
            <w:tcW w:w="913" w:type="pct"/>
          </w:tcPr>
          <w:p w:rsidR="00723C6D" w:rsidRDefault="00FE213A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October 2014 </w:t>
            </w:r>
            <w:r w:rsidR="00A224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Present</w:t>
            </w:r>
            <w:r w:rsidR="00A224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35CE2" w:rsidRDefault="00F35CE2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2356D" w:rsidRDefault="000235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E213A" w:rsidRDefault="00A2242C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January 2015 – April 2015</w:t>
            </w:r>
          </w:p>
          <w:p w:rsidR="00A2242C" w:rsidRPr="00A2242C" w:rsidRDefault="00A2242C" w:rsidP="00A2242C"/>
          <w:p w:rsidR="00D238E1" w:rsidRDefault="00D238E1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23C6D" w:rsidRDefault="00723C6D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A1995" w:rsidRDefault="00CA1995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A1995" w:rsidRDefault="00CA1995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A1995" w:rsidRDefault="00CA1995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A1995" w:rsidRDefault="00CA1995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37645" w:rsidRPr="000F3A03" w:rsidRDefault="00FE213A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July 2012 – October 2014</w:t>
            </w:r>
          </w:p>
        </w:tc>
        <w:tc>
          <w:tcPr>
            <w:tcW w:w="4087" w:type="pct"/>
          </w:tcPr>
          <w:p w:rsidR="00FE213A" w:rsidRPr="00D77CC1" w:rsidRDefault="008078D5" w:rsidP="00D45583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77CC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 xml:space="preserve">Student Intern, </w:t>
            </w:r>
            <w:r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Orange County parks &amp; Recreation</w:t>
            </w:r>
            <w:r w:rsidRPr="00D77CC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(Renaissance Senior C</w:t>
            </w:r>
            <w:r w:rsidR="00D238E1"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enter</w:t>
            </w:r>
            <w:r w:rsidR="00A2242C"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/South Econ Community Park)</w:t>
            </w:r>
          </w:p>
          <w:p w:rsidR="00D238E1" w:rsidRPr="00D238E1" w:rsidRDefault="00D238E1" w:rsidP="00D45583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Responsibilities</w:t>
            </w:r>
          </w:p>
          <w:p w:rsidR="00D238E1" w:rsidRDefault="00A2242C" w:rsidP="00D238E1">
            <w:pPr>
              <w:pStyle w:val="ListBulle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5CE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u w:val="single"/>
              </w:rPr>
              <w:t>Front desk duty</w:t>
            </w:r>
            <w:r w:rsidR="00FF29A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proofErr w:type="spellStart"/>
            <w:r w:rsidR="00FF29A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RecWare</w:t>
            </w:r>
            <w:proofErr w:type="spellEnd"/>
            <w:r w:rsidR="00FF29A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:rsidR="00A2242C" w:rsidRDefault="00A2242C" w:rsidP="00A2242C">
            <w:pPr>
              <w:pStyle w:val="ListBulle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Greeting patrons in a friendly manner</w:t>
            </w:r>
            <w:r w:rsidR="007F35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providing </w:t>
            </w:r>
            <w:r w:rsidR="007F35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knowledgeable answers to any questions that a patron may have.</w:t>
            </w:r>
          </w:p>
          <w:p w:rsidR="00FF29A5" w:rsidRDefault="007F35AF" w:rsidP="00A2242C">
            <w:pPr>
              <w:pStyle w:val="ListBulle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Filing of registration</w:t>
            </w:r>
            <w:r w:rsidR="00D0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medical clearance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forms,</w:t>
            </w:r>
            <w:r w:rsidR="00FF29A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printing of roster sheets and today’s schedule, enrolling patrons in activities, entering in attendance.</w:t>
            </w:r>
          </w:p>
          <w:p w:rsidR="00BC3A32" w:rsidRDefault="00BC3A32" w:rsidP="00A2242C">
            <w:pPr>
              <w:pStyle w:val="ListBulle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Making tentative reservations for pavilion, ballroom and other room rentals. Also receiving payments for rentals through credit card, check, or cash.</w:t>
            </w:r>
          </w:p>
          <w:p w:rsidR="00D77CC1" w:rsidRDefault="00BC3A32" w:rsidP="00A2242C">
            <w:pPr>
              <w:pStyle w:val="ListBulle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Familiar with filling out </w:t>
            </w:r>
            <w:r w:rsidR="00D0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SAFE </w:t>
            </w:r>
            <w:r w:rsidR="00D77C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log</w:t>
            </w:r>
            <w:r w:rsidR="00D00B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 and doing bank deposit runs.</w:t>
            </w:r>
          </w:p>
          <w:p w:rsidR="00D00B6B" w:rsidRDefault="00D00B6B" w:rsidP="00A2242C">
            <w:pPr>
              <w:pStyle w:val="ListBullet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Performing transactions for patrons who are paying for fitness room membership, major dance events, and pavilion or room rentals.</w:t>
            </w:r>
          </w:p>
          <w:p w:rsidR="007F35AF" w:rsidRPr="003C73BA" w:rsidRDefault="00D77CC1" w:rsidP="00D77CC1">
            <w:pPr>
              <w:pStyle w:val="ListBullet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3C73BA"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Maintenance</w:t>
            </w:r>
          </w:p>
          <w:p w:rsidR="00D77CC1" w:rsidRDefault="00D77CC1" w:rsidP="00D77CC1">
            <w:pPr>
              <w:pStyle w:val="ListBullet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Preparation </w:t>
            </w:r>
            <w:r w:rsidR="000F52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 rooms for activities (bingo, speak better English, needles &amp; threads, etc…)</w:t>
            </w:r>
          </w:p>
          <w:p w:rsidR="000F52D2" w:rsidRDefault="000F52D2" w:rsidP="00D77CC1">
            <w:pPr>
              <w:pStyle w:val="ListBullet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Major setups/breakdown in ballroom for major events (all staff meetings, flea market, karaoke, etc…)</w:t>
            </w:r>
          </w:p>
          <w:p w:rsidR="003C73BA" w:rsidRDefault="000F52D2" w:rsidP="005D5EFC">
            <w:pPr>
              <w:pStyle w:val="ListBullet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Cleaning of the staff lounge, café area, bathrooms, kitchen, fitness room</w:t>
            </w:r>
            <w:r w:rsidR="005D5EF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ground trash</w:t>
            </w:r>
            <w:r w:rsidR="003C7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/pull trash from the bins</w:t>
            </w:r>
            <w:r w:rsidR="005D5EF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</w:t>
            </w:r>
            <w:r w:rsidR="003C73B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outside park area and clean outdoor restrooms.</w:t>
            </w:r>
          </w:p>
          <w:p w:rsidR="003C73BA" w:rsidRDefault="003C73BA" w:rsidP="003C73B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Recording of traffic counters. </w:t>
            </w:r>
          </w:p>
          <w:p w:rsidR="003C73BA" w:rsidRPr="00F35CE2" w:rsidRDefault="003C73BA" w:rsidP="003C73B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F35CE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Opening and closing of Renaissance Senior Center/South Econ Community Park</w:t>
            </w:r>
          </w:p>
          <w:p w:rsidR="0002356D" w:rsidRDefault="0002356D" w:rsidP="00723C6D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</w:rPr>
            </w:pPr>
          </w:p>
          <w:p w:rsidR="00723C6D" w:rsidRDefault="00723C6D" w:rsidP="00723C6D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F35CE2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</w:rPr>
              <w:t xml:space="preserve">Student Intern, </w:t>
            </w:r>
            <w:r w:rsidRPr="00F35CE2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  <w:highlight w:val="yellow"/>
              </w:rPr>
              <w:t>Orange County Parks &amp; Recreation (South Econ Recreation Center)</w:t>
            </w:r>
          </w:p>
          <w:p w:rsidR="001029C1" w:rsidRDefault="00723C6D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29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Temporary </w:t>
            </w:r>
            <w:r w:rsidR="001029C1" w:rsidRPr="001029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1029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ounselor</w:t>
            </w:r>
            <w:r w:rsidR="001029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for the after school program.</w:t>
            </w:r>
          </w:p>
          <w:p w:rsidR="001029C1" w:rsidRDefault="001029C1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Helped kids with homework and provided activities to do such as arts &amp; crafts, board games, free play in gym, etc…</w:t>
            </w:r>
          </w:p>
          <w:p w:rsidR="00CA1995" w:rsidRDefault="001029C1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Wrote in a daily rec log</w:t>
            </w:r>
            <w:r w:rsidR="00CA19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to explain any problems or issues that may have occurred that day.</w:t>
            </w:r>
          </w:p>
          <w:p w:rsidR="00CA1995" w:rsidRDefault="00CA1995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Run the clock for junior magic games</w:t>
            </w:r>
          </w:p>
          <w:p w:rsidR="00CA1995" w:rsidRDefault="00CA1995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Setup/breakdown of volleyball and badminton</w:t>
            </w:r>
          </w:p>
          <w:p w:rsidR="00723C6D" w:rsidRPr="001029C1" w:rsidRDefault="00CA1995" w:rsidP="00723C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Cleaning of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champions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room, sweeping of main lobby, and pulling of trash.</w:t>
            </w:r>
            <w:r w:rsidR="00723C6D" w:rsidRPr="001029C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D5EFC" w:rsidRPr="005D5EFC" w:rsidRDefault="003C73BA" w:rsidP="003C73BA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1995" w:rsidRDefault="00CA1995" w:rsidP="00CA1995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D45583" w:rsidRPr="00D77CC1" w:rsidRDefault="001103B1" w:rsidP="00CA1995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D77CC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Student Intern, </w:t>
            </w:r>
            <w:r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Orange County Parks &amp; Recreation</w:t>
            </w:r>
            <w:r w:rsidR="008078D5"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 </w:t>
            </w:r>
            <w:r w:rsidR="00427993" w:rsidRPr="00D77CC1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(Downey Park)</w:t>
            </w:r>
          </w:p>
          <w:p w:rsidR="001103B1" w:rsidRPr="000F3A03" w:rsidRDefault="001103B1" w:rsidP="00D45583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Responsibilities</w:t>
            </w:r>
          </w:p>
          <w:p w:rsidR="00A24F8C" w:rsidRPr="000F3A03" w:rsidRDefault="008078D5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Cashier for</w:t>
            </w:r>
            <w:r w:rsidR="00A24F8C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splash pad water park</w:t>
            </w:r>
          </w:p>
          <w:p w:rsidR="00A24F8C" w:rsidRPr="000F3A03" w:rsidRDefault="00A24F8C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Clean and maintain splash pad area</w:t>
            </w:r>
          </w:p>
          <w:p w:rsidR="00A24F8C" w:rsidRPr="000F3A03" w:rsidRDefault="00A24F8C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Clean circulation tanks and maintain c</w:t>
            </w:r>
            <w:r w:rsidR="00607EF4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hemical levels for water system</w:t>
            </w:r>
          </w:p>
          <w:p w:rsidR="00A24F8C" w:rsidRPr="000F3A03" w:rsidRDefault="00A24F8C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Enforce splash pad rules</w:t>
            </w:r>
          </w:p>
          <w:p w:rsidR="00A24F8C" w:rsidRPr="000F3A03" w:rsidRDefault="00A24F8C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Opening and closing of splash pad</w:t>
            </w:r>
          </w:p>
          <w:p w:rsidR="00A24F8C" w:rsidRPr="000F3A03" w:rsidRDefault="00A24F8C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Collecting, cou</w:t>
            </w:r>
            <w:r w:rsidR="00607EF4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nting, and depositing of money</w:t>
            </w:r>
          </w:p>
          <w:p w:rsidR="001103B1" w:rsidRPr="000F3A03" w:rsidRDefault="00427993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Closing of the main park Downey.</w:t>
            </w:r>
          </w:p>
          <w:p w:rsidR="00607EF4" w:rsidRPr="000F3A03" w:rsidRDefault="00607EF4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Driving of various vehicles 3-wheel Toro, John Deere cart, Kawasaki Mule, Ford F-150 &amp; John Deere Tractor</w:t>
            </w:r>
          </w:p>
          <w:p w:rsidR="00607EF4" w:rsidRPr="000F3A03" w:rsidRDefault="00607EF4" w:rsidP="00607EF4">
            <w:pPr>
              <w:pStyle w:val="ListBullet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Doing bank deposits using county vehicles</w:t>
            </w:r>
          </w:p>
        </w:tc>
      </w:t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144189173"/>
        </w:sdtPr>
        <w:sdtEndPr/>
        <w:sdtConten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-693077924"/>
            </w:sdtPr>
            <w:sdtEndPr/>
            <w:sdtContent>
              <w:tr w:rsidR="00607EF4" w:rsidRPr="000F3A03" w:rsidTr="00337645">
                <w:tc>
                  <w:tcPr>
                    <w:tcW w:w="913" w:type="pct"/>
                  </w:tcPr>
                  <w:p w:rsidR="00CA1995" w:rsidRDefault="001103B1" w:rsidP="001103B1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June 2011 -        </w:t>
                    </w:r>
                  </w:p>
                  <w:p w:rsidR="00337645" w:rsidRPr="000F3A03" w:rsidRDefault="001103B1" w:rsidP="001103B1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2012 May</w:t>
                    </w:r>
                  </w:p>
                </w:tc>
                <w:tc>
                  <w:tcPr>
                    <w:tcW w:w="4087" w:type="pct"/>
                  </w:tcPr>
                  <w:p w:rsidR="001103B1" w:rsidRPr="00D77CC1" w:rsidRDefault="001103B1" w:rsidP="001103B1">
                    <w:pPr>
                      <w:pStyle w:val="Date"/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</w:pPr>
                    <w:r w:rsidRPr="00D77CC1">
                      <w:rPr>
                        <w:rFonts w:ascii="Times New Roman" w:hAnsi="Times New Roman" w:cs="Times New Roman"/>
                        <w:b/>
                        <w:color w:val="auto"/>
                        <w:sz w:val="24"/>
                        <w:szCs w:val="24"/>
                      </w:rPr>
                      <w:t xml:space="preserve">Sales Associate,  </w:t>
                    </w:r>
                    <w:r w:rsidRPr="00D77CC1">
                      <w:rPr>
                        <w:rFonts w:ascii="Times New Roman" w:hAnsi="Times New Roman" w:cs="Times New Roman"/>
                        <w:b/>
                        <w:i/>
                        <w:color w:val="auto"/>
                        <w:sz w:val="24"/>
                        <w:szCs w:val="24"/>
                      </w:rPr>
                      <w:t>Blockbuster LLC</w:t>
                    </w:r>
                  </w:p>
                  <w:p w:rsidR="001103B1" w:rsidRPr="000F3A03" w:rsidRDefault="001103B1" w:rsidP="001103B1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Responsibilities</w:t>
                    </w:r>
                  </w:p>
                  <w:p w:rsidR="001103B1" w:rsidRPr="000F3A03" w:rsidRDefault="001103B1" w:rsidP="00794AA5">
                    <w:pPr>
                      <w:pStyle w:val="Date"/>
                      <w:numPr>
                        <w:ilvl w:val="0"/>
                        <w:numId w:val="12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Organizing DVD</w:t>
                    </w:r>
                    <w:r w:rsidR="00794AA5"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/Video games</w:t>
                    </w: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shelves</w:t>
                    </w:r>
                  </w:p>
                  <w:p w:rsidR="00794AA5" w:rsidRPr="000F3A03" w:rsidRDefault="001103B1" w:rsidP="00794AA5">
                    <w:pPr>
                      <w:pStyle w:val="Date"/>
                      <w:numPr>
                        <w:ilvl w:val="0"/>
                        <w:numId w:val="12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Cleaning and maintaining store neatness</w:t>
                    </w:r>
                  </w:p>
                  <w:p w:rsidR="001103B1" w:rsidRPr="000F3A03" w:rsidRDefault="001103B1" w:rsidP="00574C57">
                    <w:pPr>
                      <w:pStyle w:val="Date"/>
                      <w:numPr>
                        <w:ilvl w:val="0"/>
                        <w:numId w:val="12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Help customers find movies</w:t>
                    </w:r>
                    <w:r w:rsidR="00794AA5"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/video games and provide knowledgeable about movies and video games to customers.</w:t>
                    </w:r>
                  </w:p>
                  <w:p w:rsidR="001103B1" w:rsidRPr="000F3A03" w:rsidRDefault="001103B1" w:rsidP="00574C57">
                    <w:pPr>
                      <w:pStyle w:val="Date"/>
                      <w:numPr>
                        <w:ilvl w:val="0"/>
                        <w:numId w:val="12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Cashier</w:t>
                    </w:r>
                  </w:p>
                  <w:p w:rsidR="00337645" w:rsidRPr="000F3A03" w:rsidRDefault="001103B1" w:rsidP="00574C57">
                    <w:pPr>
                      <w:pStyle w:val="Subsection"/>
                      <w:numPr>
                        <w:ilvl w:val="0"/>
                        <w:numId w:val="12"/>
                      </w:num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Overnight inventory checks/receiving shipments</w:t>
                    </w:r>
                  </w:p>
                </w:tc>
              </w:tr>
            </w:sdtContent>
          </w:sdt>
        </w:sdtContent>
      </w:sdt>
    </w:tbl>
    <w:p w:rsidR="00337645" w:rsidRPr="000F3A03" w:rsidRDefault="00E10A9F">
      <w:pPr>
        <w:pStyle w:val="SectionHeading"/>
        <w:rPr>
          <w:rFonts w:ascii="Times New Roman" w:hAnsi="Times New Roman" w:cs="Times New Roman"/>
          <w:color w:val="auto"/>
          <w:sz w:val="36"/>
          <w:szCs w:val="36"/>
        </w:rPr>
      </w:pPr>
      <w:r w:rsidRPr="000F3A03">
        <w:rPr>
          <w:rFonts w:ascii="Times New Roman" w:hAnsi="Times New Roman" w:cs="Times New Roman"/>
          <w:color w:val="auto"/>
          <w:sz w:val="36"/>
          <w:szCs w:val="36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07EF4" w:rsidRPr="000F3A03" w:rsidTr="003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337645" w:rsidRPr="000F3A03" w:rsidRDefault="00337645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7" w:type="pct"/>
          </w:tcPr>
          <w:p w:rsidR="00337645" w:rsidRPr="000F3A03" w:rsidRDefault="00337645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07EF4" w:rsidRPr="000F3A03" w:rsidTr="00337645">
        <w:tc>
          <w:tcPr>
            <w:tcW w:w="913" w:type="pct"/>
          </w:tcPr>
          <w:p w:rsidR="00337645" w:rsidRPr="000F3A03" w:rsidRDefault="003C6446" w:rsidP="003C644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2011</w:t>
            </w:r>
          </w:p>
        </w:tc>
        <w:tc>
          <w:tcPr>
            <w:tcW w:w="4087" w:type="pct"/>
          </w:tcPr>
          <w:p w:rsidR="00337645" w:rsidRPr="000F3A03" w:rsidRDefault="003C6446" w:rsidP="003C6446">
            <w:pPr>
              <w:pStyle w:val="Subsection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High School Diploma</w:t>
            </w:r>
            <w:r w:rsidR="00E10A9F" w:rsidRPr="000F3A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  </w:t>
            </w:r>
            <w:r w:rsidRPr="000F3A03">
              <w:rPr>
                <w:rStyle w:val="Emphasis"/>
                <w:rFonts w:ascii="Times New Roman" w:hAnsi="Times New Roman" w:cs="Times New Roman"/>
                <w:color w:val="auto"/>
                <w:sz w:val="24"/>
                <w:szCs w:val="24"/>
              </w:rPr>
              <w:t>East River High School</w:t>
            </w:r>
          </w:p>
        </w:tc>
      </w:t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945648944"/>
        </w:sdtPr>
        <w:sdtEndPr/>
        <w:sdtConten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1768577862"/>
            </w:sdtPr>
            <w:sdtEndPr/>
            <w:sdtContent>
              <w:tr w:rsidR="00607EF4" w:rsidRPr="000F3A03" w:rsidTr="00337645">
                <w:tc>
                  <w:tcPr>
                    <w:tcW w:w="913" w:type="pct"/>
                  </w:tcPr>
                  <w:p w:rsidR="00337645" w:rsidRPr="000F3A03" w:rsidRDefault="001D5F16" w:rsidP="003C6446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January 2013 – February 2016</w:t>
                    </w:r>
                  </w:p>
                </w:tc>
                <w:tc>
                  <w:tcPr>
                    <w:tcW w:w="4087" w:type="pct"/>
                  </w:tcPr>
                  <w:p w:rsidR="00337645" w:rsidRPr="000F3A03" w:rsidRDefault="001D5F16" w:rsidP="003C6446">
                    <w:pPr>
                      <w:pStyle w:val="Subsection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AS Degree Information Technology</w:t>
                    </w:r>
                    <w:r w:rsidR="00E10A9F" w:rsidRPr="000F3A03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,  </w:t>
                    </w:r>
                    <w:r w:rsidR="003C6446" w:rsidRPr="000F3A03">
                      <w:rPr>
                        <w:rStyle w:val="Emphasis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Keiser Univer</w:t>
                    </w:r>
                    <w:r>
                      <w:rPr>
                        <w:rStyle w:val="Emphasis"/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sity </w:t>
                    </w:r>
                  </w:p>
                </w:tc>
              </w:tr>
            </w:sdtContent>
          </w:sdt>
        </w:sdtContent>
      </w:sdt>
    </w:tbl>
    <w:p w:rsidR="00337645" w:rsidRPr="000F3A03" w:rsidRDefault="00337645">
      <w:pPr>
        <w:rPr>
          <w:rFonts w:ascii="Times New Roman" w:hAnsi="Times New Roman" w:cs="Times New Roman"/>
        </w:rPr>
      </w:pPr>
    </w:p>
    <w:sectPr w:rsidR="00337645" w:rsidRPr="000F3A03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38" w:rsidRDefault="004C3238">
      <w:pPr>
        <w:spacing w:after="0"/>
      </w:pPr>
      <w:r>
        <w:separator/>
      </w:r>
    </w:p>
    <w:p w:rsidR="004C3238" w:rsidRDefault="004C3238"/>
  </w:endnote>
  <w:endnote w:type="continuationSeparator" w:id="0">
    <w:p w:rsidR="004C3238" w:rsidRDefault="004C3238">
      <w:pPr>
        <w:spacing w:after="0"/>
      </w:pPr>
      <w:r>
        <w:continuationSeparator/>
      </w:r>
    </w:p>
    <w:p w:rsidR="004C3238" w:rsidRDefault="004C3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645" w:rsidRDefault="00E10A9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00E66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38" w:rsidRDefault="004C3238">
      <w:pPr>
        <w:spacing w:after="0"/>
      </w:pPr>
      <w:r>
        <w:separator/>
      </w:r>
    </w:p>
    <w:p w:rsidR="004C3238" w:rsidRDefault="004C3238"/>
  </w:footnote>
  <w:footnote w:type="continuationSeparator" w:id="0">
    <w:p w:rsidR="004C3238" w:rsidRDefault="004C3238">
      <w:pPr>
        <w:spacing w:after="0"/>
      </w:pPr>
      <w:r>
        <w:continuationSeparator/>
      </w:r>
    </w:p>
    <w:p w:rsidR="004C3238" w:rsidRDefault="004C32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299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FA82BE5"/>
    <w:multiLevelType w:val="hybridMultilevel"/>
    <w:tmpl w:val="00E2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749BF"/>
    <w:multiLevelType w:val="hybridMultilevel"/>
    <w:tmpl w:val="9BA21ADE"/>
    <w:lvl w:ilvl="0" w:tplc="499C72C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7EBF"/>
    <w:multiLevelType w:val="hybridMultilevel"/>
    <w:tmpl w:val="7A52124C"/>
    <w:lvl w:ilvl="0" w:tplc="499C72C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27CBD"/>
    <w:multiLevelType w:val="hybridMultilevel"/>
    <w:tmpl w:val="79E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97528"/>
    <w:multiLevelType w:val="hybridMultilevel"/>
    <w:tmpl w:val="87B6F6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A7B7451"/>
    <w:multiLevelType w:val="hybridMultilevel"/>
    <w:tmpl w:val="414EC8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867B90"/>
    <w:multiLevelType w:val="hybridMultilevel"/>
    <w:tmpl w:val="13C272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278C7"/>
    <w:multiLevelType w:val="hybridMultilevel"/>
    <w:tmpl w:val="9D64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F3777"/>
    <w:multiLevelType w:val="hybridMultilevel"/>
    <w:tmpl w:val="18EA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E4F69"/>
    <w:multiLevelType w:val="hybridMultilevel"/>
    <w:tmpl w:val="2C9A5476"/>
    <w:lvl w:ilvl="0" w:tplc="499C72C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155983"/>
    <w:multiLevelType w:val="hybridMultilevel"/>
    <w:tmpl w:val="C128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"/>
  </w:num>
  <w:num w:numId="14">
    <w:abstractNumId w:val="6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3F"/>
    <w:rsid w:val="0002356D"/>
    <w:rsid w:val="0004163F"/>
    <w:rsid w:val="000F3A03"/>
    <w:rsid w:val="000F52D2"/>
    <w:rsid w:val="001029C1"/>
    <w:rsid w:val="001103B1"/>
    <w:rsid w:val="001B5D72"/>
    <w:rsid w:val="001D5F16"/>
    <w:rsid w:val="00337645"/>
    <w:rsid w:val="003C6446"/>
    <w:rsid w:val="003C73BA"/>
    <w:rsid w:val="00422136"/>
    <w:rsid w:val="00427993"/>
    <w:rsid w:val="004C3238"/>
    <w:rsid w:val="00571735"/>
    <w:rsid w:val="00574C57"/>
    <w:rsid w:val="005D5EFC"/>
    <w:rsid w:val="00607EF4"/>
    <w:rsid w:val="00695FFC"/>
    <w:rsid w:val="00723C6D"/>
    <w:rsid w:val="00794AA5"/>
    <w:rsid w:val="007F35AF"/>
    <w:rsid w:val="008078D5"/>
    <w:rsid w:val="00A2242C"/>
    <w:rsid w:val="00A24F8C"/>
    <w:rsid w:val="00A7157F"/>
    <w:rsid w:val="00B7574D"/>
    <w:rsid w:val="00BC3A32"/>
    <w:rsid w:val="00C00E66"/>
    <w:rsid w:val="00CA1995"/>
    <w:rsid w:val="00CE55F7"/>
    <w:rsid w:val="00D00B6B"/>
    <w:rsid w:val="00D238E1"/>
    <w:rsid w:val="00D45583"/>
    <w:rsid w:val="00D77CC1"/>
    <w:rsid w:val="00E10A9F"/>
    <w:rsid w:val="00E261D0"/>
    <w:rsid w:val="00F35CE2"/>
    <w:rsid w:val="00FE213A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C7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C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ro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507F3293CC4B888756D93DE8588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A472A-6FB8-400D-91E1-FDACB29E6390}"/>
      </w:docPartPr>
      <w:docPartBody>
        <w:p w:rsidR="00952BA1" w:rsidRDefault="00E919D4">
          <w:pPr>
            <w:pStyle w:val="B9507F3293CC4B888756D93DE858840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D4"/>
    <w:rsid w:val="008445CC"/>
    <w:rsid w:val="00952BA1"/>
    <w:rsid w:val="00E919D4"/>
    <w:rsid w:val="00F408D3"/>
    <w:rsid w:val="00F40B08"/>
    <w:rsid w:val="00F6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07F3293CC4B888756D93DE8588407">
    <w:name w:val="B9507F3293CC4B888756D93DE8588407"/>
  </w:style>
  <w:style w:type="paragraph" w:customStyle="1" w:styleId="4D929C57C0FA47689CA61A7C56CEDCC0">
    <w:name w:val="4D929C57C0FA47689CA61A7C56CEDCC0"/>
  </w:style>
  <w:style w:type="paragraph" w:customStyle="1" w:styleId="D550AF7F51CE4A98B3583D742B5A28B4">
    <w:name w:val="D550AF7F51CE4A98B3583D742B5A28B4"/>
  </w:style>
  <w:style w:type="paragraph" w:customStyle="1" w:styleId="13F13B269B684EC2A262F4E487BF4904">
    <w:name w:val="13F13B269B684EC2A262F4E487BF4904"/>
  </w:style>
  <w:style w:type="paragraph" w:customStyle="1" w:styleId="4997CA91BD46452989BD049EFEA47A2C">
    <w:name w:val="4997CA91BD46452989BD049EFEA47A2C"/>
  </w:style>
  <w:style w:type="paragraph" w:customStyle="1" w:styleId="284CF3E0A96C457385B2D64D7ECFCCF2">
    <w:name w:val="284CF3E0A96C457385B2D64D7ECFCCF2"/>
  </w:style>
  <w:style w:type="character" w:styleId="PlaceholderText">
    <w:name w:val="Placeholder Text"/>
    <w:basedOn w:val="DefaultParagraphFont"/>
    <w:uiPriority w:val="99"/>
    <w:semiHidden/>
    <w:rsid w:val="00E919D4"/>
    <w:rPr>
      <w:color w:val="808080"/>
    </w:rPr>
  </w:style>
  <w:style w:type="paragraph" w:customStyle="1" w:styleId="44D636AC80F04B81B80673009AD71B84">
    <w:name w:val="44D636AC80F04B81B80673009AD71B84"/>
  </w:style>
  <w:style w:type="paragraph" w:customStyle="1" w:styleId="B33F11AFDBE64AB18BAD880BE01B34FF">
    <w:name w:val="B33F11AFDBE64AB18BAD880BE01B34FF"/>
  </w:style>
  <w:style w:type="paragraph" w:customStyle="1" w:styleId="57FE175AE14540B3B7F0629EFE0CC2B8">
    <w:name w:val="57FE175AE14540B3B7F0629EFE0CC2B8"/>
  </w:style>
  <w:style w:type="paragraph" w:customStyle="1" w:styleId="28B9E7146D4A42EA84C783A531E76D12">
    <w:name w:val="28B9E7146D4A42EA84C783A531E76D12"/>
  </w:style>
  <w:style w:type="character" w:styleId="Emphasis">
    <w:name w:val="Emphasis"/>
    <w:basedOn w:val="DefaultParagraphFont"/>
    <w:uiPriority w:val="2"/>
    <w:unhideWhenUsed/>
    <w:qFormat/>
    <w:rsid w:val="00E919D4"/>
    <w:rPr>
      <w:i/>
      <w:iCs/>
      <w:color w:val="404040" w:themeColor="text1" w:themeTint="BF"/>
    </w:rPr>
  </w:style>
  <w:style w:type="paragraph" w:customStyle="1" w:styleId="633A28B4A4484203BBF9E5C49C750A9B">
    <w:name w:val="633A28B4A4484203BBF9E5C49C750A9B"/>
  </w:style>
  <w:style w:type="paragraph" w:customStyle="1" w:styleId="81865F7706114FC6820538A53D33CAB9">
    <w:name w:val="81865F7706114FC6820538A53D33CAB9"/>
  </w:style>
  <w:style w:type="paragraph" w:customStyle="1" w:styleId="779C4932A2AE4044AC36AEFCB1803876">
    <w:name w:val="779C4932A2AE4044AC36AEFCB1803876"/>
  </w:style>
  <w:style w:type="paragraph" w:customStyle="1" w:styleId="A52F5B05FC4941108E7C530DC71FD93A">
    <w:name w:val="A52F5B05FC4941108E7C530DC71FD93A"/>
  </w:style>
  <w:style w:type="paragraph" w:customStyle="1" w:styleId="D94A0354539F44018DB36FA33BE830AA">
    <w:name w:val="D94A0354539F44018DB36FA33BE830AA"/>
    <w:rsid w:val="00E919D4"/>
  </w:style>
  <w:style w:type="paragraph" w:customStyle="1" w:styleId="DAA4174238B144A093135EECE2832F92">
    <w:name w:val="DAA4174238B144A093135EECE2832F92"/>
    <w:rsid w:val="00E919D4"/>
  </w:style>
  <w:style w:type="paragraph" w:customStyle="1" w:styleId="D1D760A6D8E24EADA9F8561E4BB9C6BE">
    <w:name w:val="D1D760A6D8E24EADA9F8561E4BB9C6BE"/>
    <w:rsid w:val="00E919D4"/>
  </w:style>
  <w:style w:type="paragraph" w:customStyle="1" w:styleId="5BAF507D73224BC4B05B532CE3073A17">
    <w:name w:val="5BAF507D73224BC4B05B532CE3073A17"/>
    <w:rsid w:val="00E919D4"/>
  </w:style>
  <w:style w:type="paragraph" w:customStyle="1" w:styleId="7A0C76A59418419695EC72DDB8D1D796">
    <w:name w:val="7A0C76A59418419695EC72DDB8D1D796"/>
    <w:rsid w:val="00E919D4"/>
  </w:style>
  <w:style w:type="paragraph" w:customStyle="1" w:styleId="AF71BBA18E634EE6897A01ADDB88DEF6">
    <w:name w:val="AF71BBA18E634EE6897A01ADDB88DEF6"/>
    <w:rsid w:val="00E919D4"/>
  </w:style>
  <w:style w:type="paragraph" w:customStyle="1" w:styleId="B8B7E26095C64A839573543A094DE3FF">
    <w:name w:val="B8B7E26095C64A839573543A094DE3FF"/>
    <w:rsid w:val="00E919D4"/>
  </w:style>
  <w:style w:type="paragraph" w:customStyle="1" w:styleId="F6850777CD4E4234876684CAE56BF3C8">
    <w:name w:val="F6850777CD4E4234876684CAE56BF3C8"/>
    <w:rsid w:val="00E919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07F3293CC4B888756D93DE8588407">
    <w:name w:val="B9507F3293CC4B888756D93DE8588407"/>
  </w:style>
  <w:style w:type="paragraph" w:customStyle="1" w:styleId="4D929C57C0FA47689CA61A7C56CEDCC0">
    <w:name w:val="4D929C57C0FA47689CA61A7C56CEDCC0"/>
  </w:style>
  <w:style w:type="paragraph" w:customStyle="1" w:styleId="D550AF7F51CE4A98B3583D742B5A28B4">
    <w:name w:val="D550AF7F51CE4A98B3583D742B5A28B4"/>
  </w:style>
  <w:style w:type="paragraph" w:customStyle="1" w:styleId="13F13B269B684EC2A262F4E487BF4904">
    <w:name w:val="13F13B269B684EC2A262F4E487BF4904"/>
  </w:style>
  <w:style w:type="paragraph" w:customStyle="1" w:styleId="4997CA91BD46452989BD049EFEA47A2C">
    <w:name w:val="4997CA91BD46452989BD049EFEA47A2C"/>
  </w:style>
  <w:style w:type="paragraph" w:customStyle="1" w:styleId="284CF3E0A96C457385B2D64D7ECFCCF2">
    <w:name w:val="284CF3E0A96C457385B2D64D7ECFCCF2"/>
  </w:style>
  <w:style w:type="character" w:styleId="PlaceholderText">
    <w:name w:val="Placeholder Text"/>
    <w:basedOn w:val="DefaultParagraphFont"/>
    <w:uiPriority w:val="99"/>
    <w:semiHidden/>
    <w:rsid w:val="00E919D4"/>
    <w:rPr>
      <w:color w:val="808080"/>
    </w:rPr>
  </w:style>
  <w:style w:type="paragraph" w:customStyle="1" w:styleId="44D636AC80F04B81B80673009AD71B84">
    <w:name w:val="44D636AC80F04B81B80673009AD71B84"/>
  </w:style>
  <w:style w:type="paragraph" w:customStyle="1" w:styleId="B33F11AFDBE64AB18BAD880BE01B34FF">
    <w:name w:val="B33F11AFDBE64AB18BAD880BE01B34FF"/>
  </w:style>
  <w:style w:type="paragraph" w:customStyle="1" w:styleId="57FE175AE14540B3B7F0629EFE0CC2B8">
    <w:name w:val="57FE175AE14540B3B7F0629EFE0CC2B8"/>
  </w:style>
  <w:style w:type="paragraph" w:customStyle="1" w:styleId="28B9E7146D4A42EA84C783A531E76D12">
    <w:name w:val="28B9E7146D4A42EA84C783A531E76D12"/>
  </w:style>
  <w:style w:type="character" w:styleId="Emphasis">
    <w:name w:val="Emphasis"/>
    <w:basedOn w:val="DefaultParagraphFont"/>
    <w:uiPriority w:val="2"/>
    <w:unhideWhenUsed/>
    <w:qFormat/>
    <w:rsid w:val="00E919D4"/>
    <w:rPr>
      <w:i/>
      <w:iCs/>
      <w:color w:val="404040" w:themeColor="text1" w:themeTint="BF"/>
    </w:rPr>
  </w:style>
  <w:style w:type="paragraph" w:customStyle="1" w:styleId="633A28B4A4484203BBF9E5C49C750A9B">
    <w:name w:val="633A28B4A4484203BBF9E5C49C750A9B"/>
  </w:style>
  <w:style w:type="paragraph" w:customStyle="1" w:styleId="81865F7706114FC6820538A53D33CAB9">
    <w:name w:val="81865F7706114FC6820538A53D33CAB9"/>
  </w:style>
  <w:style w:type="paragraph" w:customStyle="1" w:styleId="779C4932A2AE4044AC36AEFCB1803876">
    <w:name w:val="779C4932A2AE4044AC36AEFCB1803876"/>
  </w:style>
  <w:style w:type="paragraph" w:customStyle="1" w:styleId="A52F5B05FC4941108E7C530DC71FD93A">
    <w:name w:val="A52F5B05FC4941108E7C530DC71FD93A"/>
  </w:style>
  <w:style w:type="paragraph" w:customStyle="1" w:styleId="D94A0354539F44018DB36FA33BE830AA">
    <w:name w:val="D94A0354539F44018DB36FA33BE830AA"/>
    <w:rsid w:val="00E919D4"/>
  </w:style>
  <w:style w:type="paragraph" w:customStyle="1" w:styleId="DAA4174238B144A093135EECE2832F92">
    <w:name w:val="DAA4174238B144A093135EECE2832F92"/>
    <w:rsid w:val="00E919D4"/>
  </w:style>
  <w:style w:type="paragraph" w:customStyle="1" w:styleId="D1D760A6D8E24EADA9F8561E4BB9C6BE">
    <w:name w:val="D1D760A6D8E24EADA9F8561E4BB9C6BE"/>
    <w:rsid w:val="00E919D4"/>
  </w:style>
  <w:style w:type="paragraph" w:customStyle="1" w:styleId="5BAF507D73224BC4B05B532CE3073A17">
    <w:name w:val="5BAF507D73224BC4B05B532CE3073A17"/>
    <w:rsid w:val="00E919D4"/>
  </w:style>
  <w:style w:type="paragraph" w:customStyle="1" w:styleId="7A0C76A59418419695EC72DDB8D1D796">
    <w:name w:val="7A0C76A59418419695EC72DDB8D1D796"/>
    <w:rsid w:val="00E919D4"/>
  </w:style>
  <w:style w:type="paragraph" w:customStyle="1" w:styleId="AF71BBA18E634EE6897A01ADDB88DEF6">
    <w:name w:val="AF71BBA18E634EE6897A01ADDB88DEF6"/>
    <w:rsid w:val="00E919D4"/>
  </w:style>
  <w:style w:type="paragraph" w:customStyle="1" w:styleId="B8B7E26095C64A839573543A094DE3FF">
    <w:name w:val="B8B7E26095C64A839573543A094DE3FF"/>
    <w:rsid w:val="00E919D4"/>
  </w:style>
  <w:style w:type="paragraph" w:customStyle="1" w:styleId="F6850777CD4E4234876684CAE56BF3C8">
    <w:name w:val="F6850777CD4E4234876684CAE56BF3C8"/>
    <w:rsid w:val="00E91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 C. Celestin</dc:creator>
  <cp:lastModifiedBy>Barkley</cp:lastModifiedBy>
  <cp:revision>2</cp:revision>
  <cp:lastPrinted>2015-05-12T07:20:00Z</cp:lastPrinted>
  <dcterms:created xsi:type="dcterms:W3CDTF">2016-05-28T18:43:00Z</dcterms:created>
  <dcterms:modified xsi:type="dcterms:W3CDTF">2016-05-28T18:43:00Z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